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9C" w:rsidRPr="00546BAD" w:rsidRDefault="00F01C9C" w:rsidP="008A0EB3">
      <w:pPr>
        <w:pStyle w:val="Brodtekst"/>
      </w:pPr>
    </w:p>
    <w:p w:rsidR="00F01C9C" w:rsidRDefault="00F01C9C" w:rsidP="00546BAD">
      <w:pPr>
        <w:spacing w:after="0" w:line="360" w:lineRule="auto"/>
        <w:jc w:val="center"/>
      </w:pP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rStyle w:val="Forside-UndertittelChar"/>
        </w:rPr>
      </w:pPr>
      <w:r w:rsidRPr="0024275E">
        <w:rPr>
          <w:rStyle w:val="Forside-TittelChar"/>
        </w:rPr>
        <w:t>[Tittel]</w:t>
      </w:r>
      <w:r w:rsidRPr="0024275E">
        <w:rPr>
          <w:rFonts w:ascii="Arial" w:hAnsi="Arial" w:cs="Arial"/>
          <w:sz w:val="48"/>
          <w:szCs w:val="48"/>
        </w:rPr>
        <w:t xml:space="preserve"> </w:t>
      </w:r>
      <w:r w:rsidRPr="0024275E">
        <w:br/>
      </w: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rStyle w:val="Forside-ForfatterogoppgaveChar"/>
        </w:rPr>
      </w:pPr>
      <w:r w:rsidRPr="0024275E">
        <w:rPr>
          <w:rStyle w:val="Forside-UndertittelChar"/>
        </w:rPr>
        <w:t>[Undertittel]</w:t>
      </w:r>
      <w:r w:rsidRPr="0024275E">
        <w:t xml:space="preserve"> </w:t>
      </w:r>
      <w:r w:rsidRPr="0024275E">
        <w:br/>
      </w: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rStyle w:val="Forside-ForfatterogoppgaveChar"/>
        </w:rPr>
      </w:pPr>
      <w:r w:rsidRPr="0024275E">
        <w:rPr>
          <w:rStyle w:val="Forside-ForfatterogoppgaveChar"/>
        </w:rPr>
        <w:t>[Forfatter]</w:t>
      </w:r>
    </w:p>
    <w:p w:rsidR="00546BAD" w:rsidRPr="0024275E" w:rsidRDefault="00546BAD" w:rsidP="00546BAD">
      <w:pPr>
        <w:spacing w:after="0" w:line="240" w:lineRule="auto"/>
        <w:ind w:left="567" w:right="567"/>
      </w:pPr>
    </w:p>
    <w:p w:rsidR="00546BAD" w:rsidRPr="0024275E" w:rsidRDefault="00546BAD" w:rsidP="00546BAD">
      <w:pPr>
        <w:spacing w:after="0" w:line="240" w:lineRule="auto"/>
        <w:ind w:left="567" w:right="567"/>
      </w:pPr>
    </w:p>
    <w:p w:rsidR="00546BAD" w:rsidRPr="0024275E" w:rsidRDefault="00546BAD" w:rsidP="00546BAD">
      <w:pPr>
        <w:spacing w:after="0" w:line="240" w:lineRule="auto"/>
        <w:ind w:left="567" w:right="567"/>
      </w:pPr>
    </w:p>
    <w:p w:rsidR="00546BAD" w:rsidRPr="0024275E" w:rsidRDefault="00477FC3" w:rsidP="00546BAD">
      <w:pPr>
        <w:spacing w:after="0" w:line="240" w:lineRule="auto"/>
        <w:ind w:left="567" w:right="567"/>
        <w:rPr>
          <w:rStyle w:val="Forside-ForfatterogoppgaveChar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766FF35F" wp14:editId="3FD86DC3">
            <wp:simplePos x="0" y="0"/>
            <wp:positionH relativeFrom="column">
              <wp:posOffset>1917065</wp:posOffset>
            </wp:positionH>
            <wp:positionV relativeFrom="paragraph">
              <wp:posOffset>387985</wp:posOffset>
            </wp:positionV>
            <wp:extent cx="2190115" cy="2190115"/>
            <wp:effectExtent l="0" t="0" r="0" b="0"/>
            <wp:wrapTight wrapText="bothSides">
              <wp:wrapPolygon edited="0">
                <wp:start x="8830" y="0"/>
                <wp:lineTo x="7327" y="188"/>
                <wp:lineTo x="2818" y="2442"/>
                <wp:lineTo x="1879" y="4321"/>
                <wp:lineTo x="752" y="6012"/>
                <wp:lineTo x="188" y="7515"/>
                <wp:lineTo x="0" y="8455"/>
                <wp:lineTo x="0" y="12776"/>
                <wp:lineTo x="564" y="15030"/>
                <wp:lineTo x="2442" y="18412"/>
                <wp:lineTo x="6764" y="21043"/>
                <wp:lineTo x="8455" y="21418"/>
                <wp:lineTo x="9018" y="21418"/>
                <wp:lineTo x="12400" y="21418"/>
                <wp:lineTo x="12964" y="21418"/>
                <wp:lineTo x="14655" y="21043"/>
                <wp:lineTo x="18976" y="18412"/>
                <wp:lineTo x="20855" y="15030"/>
                <wp:lineTo x="21418" y="12776"/>
                <wp:lineTo x="21418" y="8267"/>
                <wp:lineTo x="20667" y="6012"/>
                <wp:lineTo x="19164" y="3758"/>
                <wp:lineTo x="18600" y="2442"/>
                <wp:lineTo x="14091" y="188"/>
                <wp:lineTo x="12588" y="0"/>
                <wp:lineTo x="883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O_Segl_black300dp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AD" w:rsidRPr="0024275E">
        <w:br/>
      </w:r>
    </w:p>
    <w:p w:rsidR="00546BAD" w:rsidRPr="0024275E" w:rsidRDefault="00546BAD" w:rsidP="00546BAD">
      <w:pPr>
        <w:spacing w:after="0" w:line="240" w:lineRule="auto"/>
        <w:ind w:left="567" w:right="567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546BAD" w:rsidRPr="0024275E" w:rsidRDefault="00546BAD" w:rsidP="00546BAD">
      <w:pPr>
        <w:spacing w:after="0" w:line="240" w:lineRule="auto"/>
        <w:ind w:left="567" w:right="567"/>
        <w:jc w:val="center"/>
        <w:rPr>
          <w:rStyle w:val="Forside-ForfatterogoppgaveChar"/>
        </w:rPr>
      </w:pP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rFonts w:ascii="Arial" w:hAnsi="Arial" w:cs="Arial"/>
          <w:sz w:val="32"/>
          <w:szCs w:val="32"/>
        </w:rPr>
      </w:pPr>
      <w:r w:rsidRPr="0024275E">
        <w:rPr>
          <w:rStyle w:val="Forside-ForfatterogoppgaveChar"/>
        </w:rPr>
        <w:t xml:space="preserve">[Oppgavetype ved institutt/fakultet] </w:t>
      </w:r>
      <w:r w:rsidRPr="0024275E">
        <w:rPr>
          <w:rStyle w:val="Forside-ForfatterogoppgaveChar"/>
        </w:rPr>
        <w:br/>
      </w: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rStyle w:val="Forside-datoChar"/>
        </w:rPr>
      </w:pPr>
      <w:r w:rsidRPr="0024275E">
        <w:rPr>
          <w:rFonts w:ascii="Arial" w:hAnsi="Arial" w:cs="Arial"/>
          <w:sz w:val="32"/>
          <w:szCs w:val="32"/>
        </w:rPr>
        <w:t>UNIVERSITETET I OSLO</w:t>
      </w:r>
      <w:r w:rsidRPr="0024275E">
        <w:t xml:space="preserve"> </w:t>
      </w:r>
      <w:r w:rsidRPr="0024275E">
        <w:br/>
      </w:r>
    </w:p>
    <w:p w:rsidR="00386D31" w:rsidRPr="0024275E" w:rsidRDefault="00386D31" w:rsidP="00386D31">
      <w:pPr>
        <w:spacing w:after="0" w:line="240" w:lineRule="auto"/>
        <w:ind w:left="567" w:right="567"/>
        <w:jc w:val="center"/>
        <w:rPr>
          <w:sz w:val="20"/>
        </w:rPr>
      </w:pPr>
      <w:r w:rsidRPr="0024275E">
        <w:rPr>
          <w:rStyle w:val="Forside-datoChar"/>
        </w:rPr>
        <w:t>[Dato]</w:t>
      </w:r>
    </w:p>
    <w:p w:rsidR="00F01C9C" w:rsidRPr="0024275E" w:rsidRDefault="00F01C9C" w:rsidP="000A3F57">
      <w:pPr>
        <w:spacing w:after="0" w:line="360" w:lineRule="auto"/>
      </w:pPr>
    </w:p>
    <w:p w:rsidR="00F01C9C" w:rsidRPr="0024275E" w:rsidRDefault="00F01C9C" w:rsidP="000A3F57">
      <w:pPr>
        <w:spacing w:after="0" w:line="360" w:lineRule="auto"/>
      </w:pPr>
    </w:p>
    <w:p w:rsidR="00830559" w:rsidRPr="0024275E" w:rsidRDefault="00830559" w:rsidP="00830559">
      <w:pPr>
        <w:pStyle w:val="Brodtekst"/>
        <w:rPr>
          <w:lang w:val="nb-NO"/>
        </w:rPr>
      </w:pPr>
    </w:p>
    <w:p w:rsidR="00830559" w:rsidRPr="0024275E" w:rsidRDefault="00830559" w:rsidP="00830559">
      <w:pPr>
        <w:pStyle w:val="Brodtekst"/>
        <w:rPr>
          <w:lang w:val="nb-NO"/>
        </w:rPr>
      </w:pPr>
    </w:p>
    <w:p w:rsidR="00830559" w:rsidRPr="0024275E" w:rsidRDefault="00830559" w:rsidP="00830559">
      <w:pPr>
        <w:pStyle w:val="Brodtekst"/>
        <w:rPr>
          <w:lang w:val="nb-NO"/>
        </w:rPr>
      </w:pPr>
    </w:p>
    <w:p w:rsidR="00E56822" w:rsidRPr="0024275E" w:rsidRDefault="00E56822" w:rsidP="00E56822">
      <w:pPr>
        <w:pStyle w:val="UtennrDUO"/>
      </w:pPr>
      <w:r w:rsidRPr="0024275E">
        <w:lastRenderedPageBreak/>
        <w:t>[Tittelblad]</w:t>
      </w:r>
    </w:p>
    <w:p w:rsidR="00E56822" w:rsidRPr="0024275E" w:rsidRDefault="00E56822" w:rsidP="00E56822">
      <w:pPr>
        <w:spacing w:after="0" w:line="360" w:lineRule="auto"/>
      </w:pPr>
      <w:r w:rsidRPr="0024275E">
        <w:t>(samme tekst som på forsiden, men studenten står friere i utformingen)</w:t>
      </w:r>
    </w:p>
    <w:p w:rsidR="00E56822" w:rsidRPr="0024275E" w:rsidRDefault="00E56822" w:rsidP="00E56822">
      <w:r w:rsidRPr="0024275E">
        <w:br w:type="page"/>
      </w: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E56822" w:rsidRPr="0024275E" w:rsidRDefault="00E56822" w:rsidP="00830559">
      <w:pPr>
        <w:pStyle w:val="Brodtekst"/>
        <w:rPr>
          <w:lang w:val="nb-NO"/>
        </w:rPr>
      </w:pPr>
    </w:p>
    <w:p w:rsidR="00830559" w:rsidRPr="00BD1297" w:rsidRDefault="00830559" w:rsidP="00830559">
      <w:pPr>
        <w:pStyle w:val="Brodtekst"/>
        <w:rPr>
          <w:lang w:val="nb-NO"/>
        </w:rPr>
      </w:pPr>
      <w:r w:rsidRPr="00BD1297">
        <w:rPr>
          <w:lang w:val="nb-NO"/>
        </w:rPr>
        <w:t>© Forfatter</w:t>
      </w:r>
    </w:p>
    <w:p w:rsidR="00830559" w:rsidRPr="00BD1297" w:rsidRDefault="00830559" w:rsidP="00830559">
      <w:pPr>
        <w:pStyle w:val="Brodtekst"/>
        <w:rPr>
          <w:lang w:val="nb-NO"/>
        </w:rPr>
      </w:pPr>
      <w:r w:rsidRPr="00BD1297">
        <w:rPr>
          <w:lang w:val="nb-NO"/>
        </w:rPr>
        <w:t>År</w:t>
      </w:r>
    </w:p>
    <w:p w:rsidR="00830559" w:rsidRPr="00BD1297" w:rsidRDefault="00830559" w:rsidP="00830559">
      <w:pPr>
        <w:pStyle w:val="Brodtekst"/>
        <w:rPr>
          <w:lang w:val="nb-NO"/>
        </w:rPr>
      </w:pPr>
      <w:r w:rsidRPr="00BD1297">
        <w:rPr>
          <w:lang w:val="nb-NO"/>
        </w:rPr>
        <w:t>Tittel</w:t>
      </w:r>
    </w:p>
    <w:p w:rsidR="00830559" w:rsidRPr="00BD1297" w:rsidRDefault="00830559" w:rsidP="00830559">
      <w:pPr>
        <w:pStyle w:val="Brodtekst"/>
        <w:rPr>
          <w:lang w:val="nb-NO"/>
        </w:rPr>
      </w:pPr>
      <w:r w:rsidRPr="00BD1297">
        <w:rPr>
          <w:lang w:val="nb-NO"/>
        </w:rPr>
        <w:t>Forfatter</w:t>
      </w:r>
    </w:p>
    <w:p w:rsidR="00830559" w:rsidRPr="00BD1297" w:rsidRDefault="00BD1297" w:rsidP="00830559">
      <w:pPr>
        <w:pStyle w:val="Brodtekst"/>
        <w:rPr>
          <w:lang w:val="nb-NO"/>
        </w:rPr>
      </w:pPr>
      <w:hyperlink r:id="rId10" w:history="1">
        <w:r w:rsidR="00830559" w:rsidRPr="00BD1297">
          <w:rPr>
            <w:rStyle w:val="Hyperlink"/>
            <w:lang w:val="nb-NO"/>
          </w:rPr>
          <w:t>http://www.duo.uio.no/</w:t>
        </w:r>
      </w:hyperlink>
    </w:p>
    <w:p w:rsidR="00830559" w:rsidRPr="00007F9E" w:rsidRDefault="00830559" w:rsidP="00830559">
      <w:pPr>
        <w:pStyle w:val="Brodtekst"/>
        <w:rPr>
          <w:lang w:val="nn-NO"/>
        </w:rPr>
      </w:pPr>
      <w:r w:rsidRPr="00007F9E">
        <w:rPr>
          <w:lang w:val="nn-NO"/>
        </w:rPr>
        <w:t>Trykk: Reprosentralen, Universitetet i Oslo</w:t>
      </w:r>
    </w:p>
    <w:p w:rsidR="00F01C9C" w:rsidRPr="00007F9E" w:rsidRDefault="008915A1" w:rsidP="000A3F57">
      <w:pPr>
        <w:pStyle w:val="UtennrDUO"/>
        <w:spacing w:after="0" w:line="360" w:lineRule="auto"/>
        <w:rPr>
          <w:lang w:val="nn-NO"/>
        </w:rPr>
      </w:pPr>
      <w:proofErr w:type="spellStart"/>
      <w:r w:rsidRPr="00007F9E">
        <w:rPr>
          <w:lang w:val="nn-NO"/>
        </w:rPr>
        <w:lastRenderedPageBreak/>
        <w:t>Sammendrag</w:t>
      </w:r>
      <w:proofErr w:type="spellEnd"/>
    </w:p>
    <w:p w:rsidR="008D5E5A" w:rsidRPr="00007F9E" w:rsidRDefault="008D5E5A" w:rsidP="008D5E5A">
      <w:pPr>
        <w:pStyle w:val="Brodtekst"/>
        <w:rPr>
          <w:lang w:val="nn-NO"/>
        </w:rPr>
      </w:pPr>
    </w:p>
    <w:p w:rsidR="008D5E5A" w:rsidRPr="00007F9E" w:rsidRDefault="008D5E5A" w:rsidP="008D5E5A">
      <w:pPr>
        <w:pStyle w:val="Brodtekst"/>
        <w:rPr>
          <w:lang w:val="nn-NO"/>
        </w:rPr>
      </w:pPr>
    </w:p>
    <w:p w:rsidR="00E96DBE" w:rsidRPr="00007F9E" w:rsidRDefault="00E96DBE" w:rsidP="00E96DBE">
      <w:pPr>
        <w:pStyle w:val="Brodtekst"/>
        <w:rPr>
          <w:lang w:val="nn-NO"/>
        </w:rPr>
      </w:pPr>
    </w:p>
    <w:p w:rsidR="00F01C9C" w:rsidRPr="00007F9E" w:rsidRDefault="00F01C9C" w:rsidP="000A3F57">
      <w:pPr>
        <w:pStyle w:val="Brodtekst"/>
        <w:rPr>
          <w:lang w:val="nn-NO"/>
        </w:rPr>
      </w:pPr>
    </w:p>
    <w:p w:rsidR="00F01C9C" w:rsidRPr="00007F9E" w:rsidRDefault="00F01C9C" w:rsidP="000A3F57">
      <w:pPr>
        <w:spacing w:after="0" w:line="360" w:lineRule="auto"/>
        <w:rPr>
          <w:lang w:val="nn-NO"/>
        </w:rPr>
      </w:pPr>
      <w:r w:rsidRPr="00007F9E">
        <w:rPr>
          <w:lang w:val="nn-NO"/>
        </w:rPr>
        <w:br w:type="page"/>
      </w:r>
    </w:p>
    <w:p w:rsidR="00F01C9C" w:rsidRPr="00007F9E" w:rsidRDefault="00F01C9C" w:rsidP="000A3F57">
      <w:pPr>
        <w:pStyle w:val="Brodtekst"/>
        <w:rPr>
          <w:lang w:val="nn-NO"/>
        </w:rPr>
      </w:pPr>
    </w:p>
    <w:p w:rsidR="00F01C9C" w:rsidRDefault="00F01C9C" w:rsidP="000A3F57">
      <w:pPr>
        <w:pStyle w:val="UtennrDUO"/>
        <w:spacing w:after="0" w:line="360" w:lineRule="auto"/>
      </w:pPr>
      <w:r>
        <w:lastRenderedPageBreak/>
        <w:t>Forord</w:t>
      </w:r>
    </w:p>
    <w:p w:rsidR="008915A1" w:rsidRPr="008915A1" w:rsidRDefault="008915A1" w:rsidP="008915A1">
      <w:pPr>
        <w:pStyle w:val="Brodtekst"/>
        <w:rPr>
          <w:lang w:val="nb-NO"/>
        </w:rPr>
      </w:pPr>
    </w:p>
    <w:p w:rsidR="0024275E" w:rsidRPr="00007F9E" w:rsidRDefault="0024275E" w:rsidP="0024275E">
      <w:pPr>
        <w:pStyle w:val="Brodtekst"/>
        <w:rPr>
          <w:lang w:val="nn-NO"/>
        </w:rPr>
      </w:pPr>
    </w:p>
    <w:p w:rsidR="0024275E" w:rsidRPr="00007F9E" w:rsidRDefault="0024275E" w:rsidP="0024275E">
      <w:pPr>
        <w:pStyle w:val="Brodtekst"/>
        <w:rPr>
          <w:lang w:val="nn-NO"/>
        </w:rPr>
      </w:pPr>
    </w:p>
    <w:p w:rsidR="0024275E" w:rsidRPr="00007F9E" w:rsidRDefault="0024275E" w:rsidP="0024275E">
      <w:pPr>
        <w:spacing w:after="0" w:line="360" w:lineRule="auto"/>
        <w:rPr>
          <w:lang w:val="nn-NO"/>
        </w:rPr>
      </w:pPr>
      <w:r w:rsidRPr="00007F9E">
        <w:rPr>
          <w:lang w:val="nn-NO"/>
        </w:rPr>
        <w:br w:type="page"/>
      </w:r>
    </w:p>
    <w:p w:rsidR="00F01C9C" w:rsidRDefault="00F01C9C" w:rsidP="008A0EB3">
      <w:pPr>
        <w:pStyle w:val="Brodtekst"/>
      </w:pPr>
    </w:p>
    <w:p w:rsidR="00F01C9C" w:rsidRDefault="008915A1" w:rsidP="000A3F57">
      <w:pPr>
        <w:pStyle w:val="UtennrDUO"/>
        <w:spacing w:after="0" w:line="360" w:lineRule="auto"/>
      </w:pPr>
      <w:r>
        <w:lastRenderedPageBreak/>
        <w:t>Innholdsfortegnelse</w:t>
      </w:r>
    </w:p>
    <w:p w:rsidR="00BD1297" w:rsidRDefault="00972AE9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zh-CN"/>
        </w:rPr>
      </w:pPr>
      <w:r>
        <w:fldChar w:fldCharType="begin"/>
      </w:r>
      <w:r>
        <w:instrText xml:space="preserve"> TOC \h \z \t "1DUO_Overskrift;1;2DUO_Overskrift;2;3DUO_Overskrift;3;Uten nr. etter kap1;1" </w:instrText>
      </w:r>
      <w:r>
        <w:fldChar w:fldCharType="separate"/>
      </w:r>
      <w:hyperlink w:anchor="_Toc333304538" w:history="1">
        <w:r w:rsidR="00BD1297" w:rsidRPr="0091235A">
          <w:rPr>
            <w:rStyle w:val="Hyperlink"/>
            <w:noProof/>
          </w:rPr>
          <w:t>1</w:t>
        </w:r>
        <w:r w:rsidR="00BD1297">
          <w:rPr>
            <w:rFonts w:asciiTheme="minorHAnsi" w:eastAsiaTheme="minorEastAsia" w:hAnsiTheme="minorHAnsi"/>
            <w:noProof/>
            <w:sz w:val="22"/>
            <w:lang w:eastAsia="zh-CN"/>
          </w:rPr>
          <w:tab/>
        </w:r>
        <w:r w:rsidR="00BD1297" w:rsidRPr="0091235A">
          <w:rPr>
            <w:rStyle w:val="Hyperlink"/>
            <w:noProof/>
          </w:rPr>
          <w:t>[Overskrift]</w:t>
        </w:r>
        <w:r w:rsidR="00BD1297">
          <w:rPr>
            <w:noProof/>
            <w:webHidden/>
          </w:rPr>
          <w:tab/>
        </w:r>
        <w:r w:rsidR="00BD1297">
          <w:rPr>
            <w:noProof/>
            <w:webHidden/>
          </w:rPr>
          <w:fldChar w:fldCharType="begin"/>
        </w:r>
        <w:r w:rsidR="00BD1297">
          <w:rPr>
            <w:noProof/>
            <w:webHidden/>
          </w:rPr>
          <w:instrText xml:space="preserve"> PAGEREF _Toc333304538 \h </w:instrText>
        </w:r>
        <w:r w:rsidR="00BD1297">
          <w:rPr>
            <w:noProof/>
            <w:webHidden/>
          </w:rPr>
        </w:r>
        <w:r w:rsidR="00BD1297">
          <w:rPr>
            <w:noProof/>
            <w:webHidden/>
          </w:rPr>
          <w:fldChar w:fldCharType="separate"/>
        </w:r>
        <w:r w:rsidR="00BD1297">
          <w:rPr>
            <w:noProof/>
            <w:webHidden/>
          </w:rPr>
          <w:t>1</w:t>
        </w:r>
        <w:r w:rsidR="00BD1297">
          <w:rPr>
            <w:noProof/>
            <w:webHidden/>
          </w:rPr>
          <w:fldChar w:fldCharType="end"/>
        </w:r>
      </w:hyperlink>
    </w:p>
    <w:p w:rsidR="00BD1297" w:rsidRDefault="00BD1297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333304539" w:history="1">
        <w:r w:rsidRPr="0091235A">
          <w:rPr>
            <w:rStyle w:val="Hyperlink"/>
            <w:noProof/>
          </w:rPr>
          <w:t>Litteraturliste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_Toc333304539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1297" w:rsidRDefault="00BD1297">
      <w:pPr>
        <w:pStyle w:val="TO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zh-CN"/>
        </w:rPr>
      </w:pPr>
      <w:hyperlink w:anchor="_Toc333304540" w:history="1">
        <w:r w:rsidRPr="0091235A">
          <w:rPr>
            <w:rStyle w:val="Hyperlink"/>
            <w:noProof/>
          </w:rPr>
          <w:t>Vedlegg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_Toc333304540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0EFE" w:rsidRPr="008A0EB3" w:rsidRDefault="00972AE9" w:rsidP="000A3F57">
      <w:pPr>
        <w:spacing w:after="0" w:line="360" w:lineRule="auto"/>
      </w:pPr>
      <w:r>
        <w:fldChar w:fldCharType="end"/>
      </w:r>
    </w:p>
    <w:p w:rsidR="00EC0EFE" w:rsidRPr="00EC0EFE" w:rsidRDefault="00A410B4" w:rsidP="000A3F57">
      <w:pPr>
        <w:spacing w:after="0" w:line="360" w:lineRule="auto"/>
        <w:rPr>
          <w:lang w:val="en-US"/>
        </w:rPr>
      </w:pPr>
      <w:r>
        <w:fldChar w:fldCharType="begin"/>
      </w:r>
      <w:r w:rsidR="00EC0EFE" w:rsidRPr="00EC0EFE">
        <w:rPr>
          <w:lang w:val="en-US"/>
        </w:rPr>
        <w:instrText xml:space="preserve"> TOC \t "Figur" \c "Figur" </w:instrText>
      </w:r>
      <w:r>
        <w:fldChar w:fldCharType="separate"/>
      </w:r>
      <w:r w:rsidR="00EC0EFE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F01C9C" w:rsidRDefault="00F01C9C" w:rsidP="000A3F57">
      <w:pPr>
        <w:spacing w:after="0" w:line="360" w:lineRule="auto"/>
        <w:rPr>
          <w:lang w:val="en-US"/>
        </w:rPr>
      </w:pPr>
    </w:p>
    <w:p w:rsidR="0024275E" w:rsidRPr="00EC0EFE" w:rsidRDefault="0024275E" w:rsidP="000A3F57">
      <w:pPr>
        <w:spacing w:after="0" w:line="360" w:lineRule="auto"/>
        <w:rPr>
          <w:lang w:val="en-US"/>
        </w:rPr>
      </w:pPr>
    </w:p>
    <w:p w:rsidR="00F01C9C" w:rsidRPr="00EC0EFE" w:rsidRDefault="00F01C9C" w:rsidP="000A3F57">
      <w:pPr>
        <w:spacing w:after="0" w:line="360" w:lineRule="auto"/>
        <w:rPr>
          <w:lang w:val="en-US"/>
        </w:rPr>
      </w:pPr>
      <w:r w:rsidRPr="00EC0EFE">
        <w:rPr>
          <w:lang w:val="en-US"/>
        </w:rPr>
        <w:br w:type="page"/>
      </w:r>
    </w:p>
    <w:p w:rsidR="004A47DA" w:rsidRPr="00EC0EFE" w:rsidRDefault="004A47DA" w:rsidP="000A3F57">
      <w:pPr>
        <w:pStyle w:val="1DUOOverskrift"/>
        <w:numPr>
          <w:ilvl w:val="0"/>
          <w:numId w:val="0"/>
        </w:numPr>
        <w:spacing w:after="0" w:line="360" w:lineRule="auto"/>
        <w:sectPr w:rsidR="004A47DA" w:rsidRPr="00EC0EFE" w:rsidSect="00EC0EFE">
          <w:footerReference w:type="even" r:id="rId11"/>
          <w:footerReference w:type="default" r:id="rId12"/>
          <w:pgSz w:w="11906" w:h="16838"/>
          <w:pgMar w:top="1588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  <w:bookmarkStart w:id="0" w:name="_GoBack"/>
      <w:bookmarkEnd w:id="0"/>
    </w:p>
    <w:p w:rsidR="00F01C9C" w:rsidRDefault="00E96DBE" w:rsidP="00007F9E">
      <w:pPr>
        <w:pStyle w:val="1DUOOverskrift"/>
      </w:pPr>
      <w:bookmarkStart w:id="1" w:name="_Toc333304538"/>
      <w:r>
        <w:lastRenderedPageBreak/>
        <w:t>[</w:t>
      </w:r>
      <w:proofErr w:type="spellStart"/>
      <w:r w:rsidR="00F01C9C">
        <w:t>Overskrift</w:t>
      </w:r>
      <w:proofErr w:type="spellEnd"/>
      <w:r>
        <w:t>]</w:t>
      </w:r>
      <w:bookmarkEnd w:id="1"/>
    </w:p>
    <w:p w:rsidR="00F01C9C" w:rsidRPr="00120AC4" w:rsidRDefault="00F01C9C" w:rsidP="000A3F57">
      <w:pPr>
        <w:pStyle w:val="Utennretterkap1"/>
        <w:spacing w:after="0" w:line="360" w:lineRule="auto"/>
      </w:pPr>
      <w:bookmarkStart w:id="2" w:name="_Toc333304539"/>
      <w:r w:rsidRPr="00120AC4">
        <w:lastRenderedPageBreak/>
        <w:t>Litteraturliste</w:t>
      </w:r>
      <w:bookmarkEnd w:id="2"/>
    </w:p>
    <w:p w:rsidR="00F01C9C" w:rsidRPr="00120AC4" w:rsidRDefault="00830559" w:rsidP="000A3F57">
      <w:pPr>
        <w:pStyle w:val="Brodtekst"/>
        <w:rPr>
          <w:lang w:val="nb-NO"/>
        </w:rPr>
      </w:pPr>
      <w:r w:rsidRPr="00120AC4">
        <w:rPr>
          <w:lang w:val="nb-NO"/>
        </w:rPr>
        <w:t>[</w:t>
      </w:r>
      <w:r w:rsidR="00E96DBE" w:rsidRPr="00E96DBE">
        <w:rPr>
          <w:lang w:val="nb-NO"/>
        </w:rPr>
        <w:t>Følg instruksene ditt fakultet/institutt har for skriving av litteraturlister</w:t>
      </w:r>
      <w:r w:rsidRPr="00120AC4">
        <w:rPr>
          <w:lang w:val="nb-NO"/>
        </w:rPr>
        <w:t>]</w:t>
      </w:r>
    </w:p>
    <w:p w:rsidR="00830559" w:rsidRPr="00120AC4" w:rsidRDefault="00830559" w:rsidP="000A3F57">
      <w:pPr>
        <w:pStyle w:val="Brodtekst"/>
        <w:rPr>
          <w:lang w:val="nb-NO"/>
        </w:rPr>
      </w:pPr>
    </w:p>
    <w:p w:rsidR="00BF4265" w:rsidRDefault="00F01C9C" w:rsidP="000A3F57">
      <w:pPr>
        <w:pStyle w:val="Utennretterkap1"/>
        <w:spacing w:after="0" w:line="360" w:lineRule="auto"/>
      </w:pPr>
      <w:bookmarkStart w:id="3" w:name="_Toc333304540"/>
      <w:r>
        <w:lastRenderedPageBreak/>
        <w:t>Vedlegg</w:t>
      </w:r>
      <w:bookmarkEnd w:id="3"/>
    </w:p>
    <w:p w:rsidR="00F01C9C" w:rsidRPr="00F01C9C" w:rsidRDefault="00F01C9C" w:rsidP="000A3F57">
      <w:pPr>
        <w:pStyle w:val="Brodtekst"/>
        <w:rPr>
          <w:lang w:val="nb-NO"/>
        </w:rPr>
      </w:pPr>
    </w:p>
    <w:sectPr w:rsidR="00F01C9C" w:rsidRPr="00F01C9C" w:rsidSect="004A47DA">
      <w:pgSz w:w="11906" w:h="16838"/>
      <w:pgMar w:top="158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728" w:rsidRDefault="00F46728" w:rsidP="004A47DA">
      <w:pPr>
        <w:spacing w:after="0" w:line="240" w:lineRule="auto"/>
      </w:pPr>
      <w:r>
        <w:separator/>
      </w:r>
    </w:p>
  </w:endnote>
  <w:endnote w:type="continuationSeparator" w:id="0">
    <w:p w:rsidR="00F46728" w:rsidRDefault="00F46728" w:rsidP="004A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697441"/>
      <w:docPartObj>
        <w:docPartGallery w:val="Page Numbers (Bottom of Page)"/>
        <w:docPartUnique/>
      </w:docPartObj>
    </w:sdtPr>
    <w:sdtEndPr/>
    <w:sdtContent>
      <w:p w:rsidR="00F46728" w:rsidRDefault="00F467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2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6728" w:rsidRDefault="00F467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0697439"/>
      <w:docPartObj>
        <w:docPartGallery w:val="Page Numbers (Bottom of Page)"/>
        <w:docPartUnique/>
      </w:docPartObj>
    </w:sdtPr>
    <w:sdtEndPr/>
    <w:sdtContent>
      <w:p w:rsidR="00F46728" w:rsidRDefault="00F46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2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6728" w:rsidRDefault="00F46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728" w:rsidRDefault="00F46728" w:rsidP="004A47DA">
      <w:pPr>
        <w:spacing w:after="0" w:line="240" w:lineRule="auto"/>
      </w:pPr>
      <w:r>
        <w:separator/>
      </w:r>
    </w:p>
  </w:footnote>
  <w:footnote w:type="continuationSeparator" w:id="0">
    <w:p w:rsidR="00F46728" w:rsidRDefault="00F46728" w:rsidP="004A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769"/>
    <w:multiLevelType w:val="multilevel"/>
    <w:tmpl w:val="6888C9B8"/>
    <w:lvl w:ilvl="0">
      <w:start w:val="1"/>
      <w:numFmt w:val="decimal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Restart w:val="1"/>
      <w:lvlText w:val="%3.1.1"/>
      <w:lvlJc w:val="left"/>
      <w:pPr>
        <w:ind w:left="35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1">
    <w:nsid w:val="115C3B91"/>
    <w:multiLevelType w:val="multilevel"/>
    <w:tmpl w:val="FF5270FE"/>
    <w:lvl w:ilvl="0">
      <w:start w:val="1"/>
      <w:numFmt w:val="decimal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none"/>
      <w:isLgl/>
      <w:lvlText w:val="%1.1"/>
      <w:lvlJc w:val="left"/>
      <w:pPr>
        <w:ind w:left="357" w:firstLine="0"/>
      </w:pPr>
      <w:rPr>
        <w:rFonts w:hint="default"/>
      </w:rPr>
    </w:lvl>
    <w:lvl w:ilvl="2">
      <w:start w:val="1"/>
      <w:numFmt w:val="none"/>
      <w:isLgl/>
      <w:lvlText w:val="%1.1.1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2">
    <w:nsid w:val="655E0363"/>
    <w:multiLevelType w:val="multilevel"/>
    <w:tmpl w:val="A64AE3A6"/>
    <w:lvl w:ilvl="0">
      <w:start w:val="1"/>
      <w:numFmt w:val="decimal"/>
      <w:pStyle w:val="1DUOOverskrift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pStyle w:val="2DUOOverskrift"/>
      <w:lvlText w:val="%1.%2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pStyle w:val="3DUOOverskrift"/>
      <w:lvlText w:val="%1.%2.%3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3">
    <w:nsid w:val="65722629"/>
    <w:multiLevelType w:val="multilevel"/>
    <w:tmpl w:val="5ED45AEA"/>
    <w:lvl w:ilvl="0">
      <w:start w:val="1"/>
      <w:numFmt w:val="decimal"/>
      <w:lvlText w:val="1.1.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14" w:firstLine="0"/>
      </w:pPr>
      <w:rPr>
        <w:rFonts w:hint="default"/>
      </w:rPr>
    </w:lvl>
    <w:lvl w:ilvl="2">
      <w:start w:val="1"/>
      <w:numFmt w:val="decimal"/>
      <w:lvlRestart w:val="1"/>
      <w:lvlText w:val="1.1.%3"/>
      <w:lvlJc w:val="left"/>
      <w:pPr>
        <w:ind w:left="1071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firstLine="0"/>
      </w:pPr>
      <w:rPr>
        <w:rFonts w:hint="default"/>
      </w:rPr>
    </w:lvl>
  </w:abstractNum>
  <w:abstractNum w:abstractNumId="4">
    <w:nsid w:val="68501F9F"/>
    <w:multiLevelType w:val="multilevel"/>
    <w:tmpl w:val="550AE662"/>
    <w:lvl w:ilvl="0">
      <w:start w:val="1"/>
      <w:numFmt w:val="decimal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lvlText w:val="%3.%1.%2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5">
    <w:nsid w:val="7C353E86"/>
    <w:multiLevelType w:val="multilevel"/>
    <w:tmpl w:val="B580A812"/>
    <w:lvl w:ilvl="0">
      <w:start w:val="1"/>
      <w:numFmt w:val="decimal"/>
      <w:lvlText w:val="%1"/>
      <w:lvlJc w:val="left"/>
      <w:pPr>
        <w:ind w:left="357" w:firstLine="0"/>
      </w:pPr>
      <w:rPr>
        <w:rFonts w:hint="default"/>
      </w:rPr>
    </w:lvl>
    <w:lvl w:ilvl="1">
      <w:start w:val="1"/>
      <w:numFmt w:val="none"/>
      <w:isLgl/>
      <w:lvlText w:val="%1.1"/>
      <w:lvlJc w:val="left"/>
      <w:pPr>
        <w:ind w:left="357" w:firstLine="0"/>
      </w:pPr>
      <w:rPr>
        <w:rFonts w:hint="default"/>
      </w:rPr>
    </w:lvl>
    <w:lvl w:ilvl="2">
      <w:start w:val="1"/>
      <w:numFmt w:val="none"/>
      <w:isLgl/>
      <w:lvlText w:val="%1.1.1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firstLine="0"/>
      </w:pPr>
      <w:rPr>
        <w:rFonts w:hint="default"/>
      </w:rPr>
    </w:lvl>
  </w:abstractNum>
  <w:abstractNum w:abstractNumId="6">
    <w:nsid w:val="7CE77BB5"/>
    <w:multiLevelType w:val="hybridMultilevel"/>
    <w:tmpl w:val="487C2C1E"/>
    <w:lvl w:ilvl="0" w:tplc="109C9840">
      <w:start w:val="1"/>
      <w:numFmt w:val="decimal"/>
      <w:lvlText w:val="1.%1"/>
      <w:lvlJc w:val="left"/>
      <w:pPr>
        <w:ind w:left="1077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7" w:hanging="360"/>
      </w:pPr>
    </w:lvl>
    <w:lvl w:ilvl="2" w:tplc="0414001B" w:tentative="1">
      <w:start w:val="1"/>
      <w:numFmt w:val="lowerRoman"/>
      <w:lvlText w:val="%3."/>
      <w:lvlJc w:val="right"/>
      <w:pPr>
        <w:ind w:left="2517" w:hanging="180"/>
      </w:pPr>
    </w:lvl>
    <w:lvl w:ilvl="3" w:tplc="0414000F" w:tentative="1">
      <w:start w:val="1"/>
      <w:numFmt w:val="decimal"/>
      <w:lvlText w:val="%4."/>
      <w:lvlJc w:val="left"/>
      <w:pPr>
        <w:ind w:left="3237" w:hanging="360"/>
      </w:pPr>
    </w:lvl>
    <w:lvl w:ilvl="4" w:tplc="04140019" w:tentative="1">
      <w:start w:val="1"/>
      <w:numFmt w:val="lowerLetter"/>
      <w:lvlText w:val="%5."/>
      <w:lvlJc w:val="left"/>
      <w:pPr>
        <w:ind w:left="3957" w:hanging="360"/>
      </w:pPr>
    </w:lvl>
    <w:lvl w:ilvl="5" w:tplc="0414001B" w:tentative="1">
      <w:start w:val="1"/>
      <w:numFmt w:val="lowerRoman"/>
      <w:lvlText w:val="%6."/>
      <w:lvlJc w:val="right"/>
      <w:pPr>
        <w:ind w:left="4677" w:hanging="180"/>
      </w:pPr>
    </w:lvl>
    <w:lvl w:ilvl="6" w:tplc="0414000F" w:tentative="1">
      <w:start w:val="1"/>
      <w:numFmt w:val="decimal"/>
      <w:lvlText w:val="%7."/>
      <w:lvlJc w:val="left"/>
      <w:pPr>
        <w:ind w:left="5397" w:hanging="360"/>
      </w:pPr>
    </w:lvl>
    <w:lvl w:ilvl="7" w:tplc="04140019" w:tentative="1">
      <w:start w:val="1"/>
      <w:numFmt w:val="lowerLetter"/>
      <w:lvlText w:val="%8."/>
      <w:lvlJc w:val="left"/>
      <w:pPr>
        <w:ind w:left="6117" w:hanging="360"/>
      </w:pPr>
    </w:lvl>
    <w:lvl w:ilvl="8" w:tplc="0414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7F052E18"/>
    <w:multiLevelType w:val="multilevel"/>
    <w:tmpl w:val="5A920CA4"/>
    <w:lvl w:ilvl="0">
      <w:start w:val="1"/>
      <w:numFmt w:val="decimal"/>
      <w:lvlText w:val="%1)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14" w:firstLine="0"/>
      </w:pPr>
      <w:rPr>
        <w:rFonts w:hint="default"/>
      </w:rPr>
    </w:lvl>
    <w:lvl w:ilvl="2">
      <w:start w:val="1"/>
      <w:numFmt w:val="decimal"/>
      <w:lvlRestart w:val="1"/>
      <w:lvlText w:val="1.1.%3"/>
      <w:lvlJc w:val="left"/>
      <w:pPr>
        <w:ind w:left="1071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firstLine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SortMethod w:val="0004"/>
  <w:defaultTabStop w:val="708"/>
  <w:hyphenationZone w:val="425"/>
  <w:evenAndOddHeaders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61"/>
    <w:rsid w:val="00006F5E"/>
    <w:rsid w:val="00007F9E"/>
    <w:rsid w:val="00067F61"/>
    <w:rsid w:val="000A3F57"/>
    <w:rsid w:val="000E3104"/>
    <w:rsid w:val="00114886"/>
    <w:rsid w:val="00120AC4"/>
    <w:rsid w:val="00151B42"/>
    <w:rsid w:val="001F5764"/>
    <w:rsid w:val="0024275E"/>
    <w:rsid w:val="002B28F2"/>
    <w:rsid w:val="002B3FEA"/>
    <w:rsid w:val="002D6E6C"/>
    <w:rsid w:val="003431F1"/>
    <w:rsid w:val="00354750"/>
    <w:rsid w:val="00386D31"/>
    <w:rsid w:val="003B081B"/>
    <w:rsid w:val="003F214D"/>
    <w:rsid w:val="004620A5"/>
    <w:rsid w:val="00477FC3"/>
    <w:rsid w:val="004A11A5"/>
    <w:rsid w:val="004A47DA"/>
    <w:rsid w:val="004C3C01"/>
    <w:rsid w:val="004D53C6"/>
    <w:rsid w:val="0050511A"/>
    <w:rsid w:val="00546BAD"/>
    <w:rsid w:val="005A0B9D"/>
    <w:rsid w:val="005C61B3"/>
    <w:rsid w:val="006265BC"/>
    <w:rsid w:val="0063002E"/>
    <w:rsid w:val="00685F62"/>
    <w:rsid w:val="00701F98"/>
    <w:rsid w:val="00705727"/>
    <w:rsid w:val="007071B8"/>
    <w:rsid w:val="00763B1C"/>
    <w:rsid w:val="00763CF2"/>
    <w:rsid w:val="007C024A"/>
    <w:rsid w:val="007C0581"/>
    <w:rsid w:val="007D0CDC"/>
    <w:rsid w:val="00830559"/>
    <w:rsid w:val="00833734"/>
    <w:rsid w:val="00866E96"/>
    <w:rsid w:val="008915A1"/>
    <w:rsid w:val="008A0EB3"/>
    <w:rsid w:val="008D5E5A"/>
    <w:rsid w:val="008F4568"/>
    <w:rsid w:val="00972AE9"/>
    <w:rsid w:val="0099734C"/>
    <w:rsid w:val="009C29F6"/>
    <w:rsid w:val="00A410B4"/>
    <w:rsid w:val="00A465A6"/>
    <w:rsid w:val="00A823EC"/>
    <w:rsid w:val="00A834F5"/>
    <w:rsid w:val="00A843E0"/>
    <w:rsid w:val="00AA41DC"/>
    <w:rsid w:val="00AD2FAF"/>
    <w:rsid w:val="00AE4B99"/>
    <w:rsid w:val="00AF281B"/>
    <w:rsid w:val="00B04422"/>
    <w:rsid w:val="00B509A1"/>
    <w:rsid w:val="00B66272"/>
    <w:rsid w:val="00B7026F"/>
    <w:rsid w:val="00BD1297"/>
    <w:rsid w:val="00BF4265"/>
    <w:rsid w:val="00C6438D"/>
    <w:rsid w:val="00D249A5"/>
    <w:rsid w:val="00D7216D"/>
    <w:rsid w:val="00DA60C6"/>
    <w:rsid w:val="00DB2D5F"/>
    <w:rsid w:val="00E56822"/>
    <w:rsid w:val="00E60D25"/>
    <w:rsid w:val="00E96DBE"/>
    <w:rsid w:val="00EA2028"/>
    <w:rsid w:val="00EB5F7C"/>
    <w:rsid w:val="00EC0EFE"/>
    <w:rsid w:val="00EC5F0D"/>
    <w:rsid w:val="00ED6508"/>
    <w:rsid w:val="00EE4A28"/>
    <w:rsid w:val="00F01C9C"/>
    <w:rsid w:val="00F46728"/>
    <w:rsid w:val="00F915AC"/>
    <w:rsid w:val="00FB4020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C0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C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UOOverskrift">
    <w:name w:val="1DUO_Overskrift"/>
    <w:basedOn w:val="Normal"/>
    <w:next w:val="Brodtekst"/>
    <w:link w:val="1DUOOverskriftChar"/>
    <w:qFormat/>
    <w:rsid w:val="00007F9E"/>
    <w:pPr>
      <w:pageBreakBefore/>
      <w:numPr>
        <w:numId w:val="13"/>
      </w:numPr>
      <w:ind w:left="0"/>
      <w:outlineLvl w:val="0"/>
    </w:pPr>
    <w:rPr>
      <w:rFonts w:ascii="Arial" w:hAnsi="Arial"/>
      <w:b/>
      <w:sz w:val="48"/>
      <w:szCs w:val="48"/>
      <w:lang w:val="en-US"/>
    </w:rPr>
  </w:style>
  <w:style w:type="paragraph" w:customStyle="1" w:styleId="Brodtekst">
    <w:name w:val="Brodtekst"/>
    <w:basedOn w:val="Normal"/>
    <w:link w:val="BrodtekstChar"/>
    <w:qFormat/>
    <w:rsid w:val="007071B8"/>
    <w:pPr>
      <w:spacing w:after="240" w:line="360" w:lineRule="auto"/>
    </w:pPr>
    <w:rPr>
      <w:lang w:val="en-US"/>
    </w:rPr>
  </w:style>
  <w:style w:type="character" w:customStyle="1" w:styleId="1DUOOverskriftChar">
    <w:name w:val="1DUO_Overskrift Char"/>
    <w:basedOn w:val="DefaultParagraphFont"/>
    <w:link w:val="1DUOOverskrift"/>
    <w:rsid w:val="00007F9E"/>
    <w:rPr>
      <w:rFonts w:ascii="Arial" w:hAnsi="Arial"/>
      <w:b/>
      <w:sz w:val="48"/>
      <w:szCs w:val="48"/>
      <w:lang w:val="en-US"/>
    </w:rPr>
  </w:style>
  <w:style w:type="paragraph" w:customStyle="1" w:styleId="2DUOOverskrift">
    <w:name w:val="2DUO_Overskrift"/>
    <w:basedOn w:val="Normal"/>
    <w:next w:val="Brodtekst"/>
    <w:link w:val="2DUOOverskriftChar"/>
    <w:qFormat/>
    <w:rsid w:val="00007F9E"/>
    <w:pPr>
      <w:numPr>
        <w:ilvl w:val="1"/>
        <w:numId w:val="13"/>
      </w:numPr>
      <w:spacing w:before="480"/>
      <w:ind w:left="0"/>
      <w:outlineLvl w:val="1"/>
    </w:pPr>
    <w:rPr>
      <w:rFonts w:ascii="Arial" w:hAnsi="Arial"/>
      <w:b/>
      <w:sz w:val="36"/>
      <w:szCs w:val="36"/>
      <w:lang w:val="en-US"/>
    </w:rPr>
  </w:style>
  <w:style w:type="character" w:customStyle="1" w:styleId="BrodtekstChar">
    <w:name w:val="Brodtekst Char"/>
    <w:basedOn w:val="DefaultParagraphFont"/>
    <w:link w:val="Brodtekst"/>
    <w:rsid w:val="007071B8"/>
    <w:rPr>
      <w:rFonts w:ascii="Times New Roman" w:hAnsi="Times New Roman"/>
      <w:sz w:val="24"/>
      <w:lang w:val="en-US"/>
    </w:rPr>
  </w:style>
  <w:style w:type="paragraph" w:customStyle="1" w:styleId="3DUOOverskrift">
    <w:name w:val="3DUO_Overskrift"/>
    <w:basedOn w:val="Normal"/>
    <w:next w:val="Brodtekst"/>
    <w:link w:val="3DUOOverskriftChar"/>
    <w:qFormat/>
    <w:rsid w:val="00007F9E"/>
    <w:pPr>
      <w:numPr>
        <w:ilvl w:val="2"/>
        <w:numId w:val="13"/>
      </w:numPr>
      <w:spacing w:before="480"/>
      <w:ind w:left="0"/>
      <w:outlineLvl w:val="2"/>
    </w:pPr>
    <w:rPr>
      <w:rFonts w:ascii="Arial" w:hAnsi="Arial"/>
      <w:b/>
      <w:sz w:val="28"/>
      <w:szCs w:val="28"/>
      <w:lang w:val="en-US"/>
    </w:rPr>
  </w:style>
  <w:style w:type="character" w:customStyle="1" w:styleId="2DUOOverskriftChar">
    <w:name w:val="2DUO_Overskrift Char"/>
    <w:basedOn w:val="DefaultParagraphFont"/>
    <w:link w:val="2DUOOverskrift"/>
    <w:rsid w:val="00007F9E"/>
    <w:rPr>
      <w:rFonts w:ascii="Arial" w:hAnsi="Arial"/>
      <w:b/>
      <w:sz w:val="36"/>
      <w:szCs w:val="36"/>
      <w:lang w:val="en-US"/>
    </w:rPr>
  </w:style>
  <w:style w:type="paragraph" w:customStyle="1" w:styleId="4DUOOverskrift">
    <w:name w:val="4DUO_Overskrift"/>
    <w:basedOn w:val="Normal"/>
    <w:next w:val="Brodtekst"/>
    <w:link w:val="4DUOOverskriftChar"/>
    <w:qFormat/>
    <w:rsid w:val="007071B8"/>
    <w:pPr>
      <w:spacing w:before="480"/>
    </w:pPr>
    <w:rPr>
      <w:rFonts w:ascii="Arial" w:hAnsi="Arial"/>
      <w:b/>
      <w:lang w:val="en-US"/>
    </w:rPr>
  </w:style>
  <w:style w:type="character" w:customStyle="1" w:styleId="3DUOOverskriftChar">
    <w:name w:val="3DUO_Overskrift Char"/>
    <w:basedOn w:val="DefaultParagraphFont"/>
    <w:link w:val="3DUOOverskrift"/>
    <w:rsid w:val="00007F9E"/>
    <w:rPr>
      <w:rFonts w:ascii="Arial" w:hAnsi="Arial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BF4265"/>
    <w:pPr>
      <w:ind w:left="720"/>
      <w:contextualSpacing/>
    </w:pPr>
  </w:style>
  <w:style w:type="character" w:customStyle="1" w:styleId="4DUOOverskriftChar">
    <w:name w:val="4DUO_Overskrift Char"/>
    <w:basedOn w:val="DefaultParagraphFont"/>
    <w:link w:val="4DUOOverskrift"/>
    <w:rsid w:val="007071B8"/>
    <w:rPr>
      <w:rFonts w:ascii="Arial" w:hAnsi="Arial"/>
      <w:b/>
      <w:sz w:val="24"/>
      <w:lang w:val="en-US"/>
    </w:rPr>
  </w:style>
  <w:style w:type="paragraph" w:customStyle="1" w:styleId="UtennrDUO">
    <w:name w:val="Uten nr. DUO"/>
    <w:basedOn w:val="Normal"/>
    <w:next w:val="Brodtekst"/>
    <w:link w:val="UtennrDUOChar"/>
    <w:qFormat/>
    <w:rsid w:val="00007F9E"/>
    <w:pPr>
      <w:pageBreakBefore/>
      <w:outlineLvl w:val="0"/>
    </w:pPr>
    <w:rPr>
      <w:b/>
      <w:sz w:val="48"/>
      <w:szCs w:val="48"/>
    </w:rPr>
  </w:style>
  <w:style w:type="paragraph" w:customStyle="1" w:styleId="Utennretterkap1">
    <w:name w:val="Uten nr. etter kap1"/>
    <w:basedOn w:val="Normal"/>
    <w:next w:val="Brodtekst"/>
    <w:link w:val="Utennretterkap1Char"/>
    <w:qFormat/>
    <w:rsid w:val="00F46728"/>
    <w:pPr>
      <w:pageBreakBefore/>
      <w:outlineLvl w:val="0"/>
    </w:pPr>
    <w:rPr>
      <w:b/>
      <w:sz w:val="48"/>
      <w:szCs w:val="48"/>
    </w:rPr>
  </w:style>
  <w:style w:type="character" w:customStyle="1" w:styleId="UtennrDUOChar">
    <w:name w:val="Uten nr. DUO Char"/>
    <w:basedOn w:val="DefaultParagraphFont"/>
    <w:link w:val="UtennrDUO"/>
    <w:rsid w:val="00007F9E"/>
    <w:rPr>
      <w:rFonts w:ascii="Times New Roman" w:hAnsi="Times New Roman"/>
      <w:b/>
      <w:sz w:val="48"/>
      <w:szCs w:val="48"/>
    </w:rPr>
  </w:style>
  <w:style w:type="paragraph" w:customStyle="1" w:styleId="Sitat">
    <w:name w:val="Sitat"/>
    <w:basedOn w:val="Normal"/>
    <w:next w:val="Brodtekst"/>
    <w:link w:val="SitatChar"/>
    <w:qFormat/>
    <w:rsid w:val="00BF4265"/>
    <w:pPr>
      <w:ind w:firstLine="708"/>
    </w:pPr>
    <w:rPr>
      <w:i/>
    </w:rPr>
  </w:style>
  <w:style w:type="character" w:customStyle="1" w:styleId="Utennretterkap1Char">
    <w:name w:val="Uten nr. etter kap1 Char"/>
    <w:basedOn w:val="DefaultParagraphFont"/>
    <w:link w:val="Utennretterkap1"/>
    <w:rsid w:val="00F46728"/>
    <w:rPr>
      <w:rFonts w:ascii="Times New Roman" w:hAnsi="Times New Roman"/>
      <w:b/>
      <w:sz w:val="48"/>
      <w:szCs w:val="48"/>
    </w:rPr>
  </w:style>
  <w:style w:type="paragraph" w:customStyle="1" w:styleId="Figur">
    <w:name w:val="Figur"/>
    <w:basedOn w:val="Normal"/>
    <w:next w:val="Brodtekst"/>
    <w:link w:val="FigurChar"/>
    <w:qFormat/>
    <w:rsid w:val="00BF4265"/>
    <w:rPr>
      <w:sz w:val="20"/>
    </w:rPr>
  </w:style>
  <w:style w:type="character" w:customStyle="1" w:styleId="SitatChar">
    <w:name w:val="Sitat Char"/>
    <w:basedOn w:val="DefaultParagraphFont"/>
    <w:link w:val="Sitat"/>
    <w:rsid w:val="00BF426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A4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igurChar">
    <w:name w:val="Figur Char"/>
    <w:basedOn w:val="DefaultParagraphFont"/>
    <w:link w:val="Figur"/>
    <w:rsid w:val="00BF4265"/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47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4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D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C0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F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C0E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F57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EC0EF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0A3F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305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A1"/>
    <w:rPr>
      <w:rFonts w:ascii="Tahoma" w:hAnsi="Tahoma" w:cs="Tahoma"/>
      <w:sz w:val="16"/>
      <w:szCs w:val="16"/>
    </w:rPr>
  </w:style>
  <w:style w:type="paragraph" w:customStyle="1" w:styleId="Forside-Tittel">
    <w:name w:val="Forside - Tittel"/>
    <w:basedOn w:val="Normal"/>
    <w:next w:val="Brodtekst"/>
    <w:link w:val="Forside-TittelChar"/>
    <w:qFormat/>
    <w:rsid w:val="00FB4020"/>
    <w:pPr>
      <w:spacing w:after="0" w:line="240" w:lineRule="auto"/>
      <w:ind w:left="567" w:right="567"/>
    </w:pPr>
    <w:rPr>
      <w:rFonts w:ascii="Arial" w:hAnsi="Arial" w:cs="Arial"/>
      <w:sz w:val="48"/>
      <w:szCs w:val="48"/>
    </w:rPr>
  </w:style>
  <w:style w:type="paragraph" w:customStyle="1" w:styleId="Forside-Undertittel">
    <w:name w:val="Forside - Undertittel"/>
    <w:basedOn w:val="Normal"/>
    <w:next w:val="Brodtekst"/>
    <w:link w:val="Forside-UndertittelChar"/>
    <w:qFormat/>
    <w:rsid w:val="00FB4020"/>
    <w:pPr>
      <w:spacing w:after="0" w:line="240" w:lineRule="auto"/>
      <w:ind w:left="567" w:right="567"/>
    </w:pPr>
    <w:rPr>
      <w:rFonts w:ascii="Arial" w:hAnsi="Arial" w:cs="Arial"/>
      <w:i/>
      <w:sz w:val="40"/>
      <w:szCs w:val="40"/>
    </w:rPr>
  </w:style>
  <w:style w:type="character" w:customStyle="1" w:styleId="Forside-TittelChar">
    <w:name w:val="Forside - Tittel Char"/>
    <w:basedOn w:val="DefaultParagraphFont"/>
    <w:link w:val="Forside-Tittel"/>
    <w:rsid w:val="00FB4020"/>
    <w:rPr>
      <w:rFonts w:ascii="Arial" w:hAnsi="Arial" w:cs="Arial"/>
      <w:sz w:val="48"/>
      <w:szCs w:val="48"/>
    </w:rPr>
  </w:style>
  <w:style w:type="paragraph" w:customStyle="1" w:styleId="Forside-Forfatterogoppgave">
    <w:name w:val="Forside - Forfatter og oppgave"/>
    <w:basedOn w:val="Normal"/>
    <w:next w:val="Brodtekst"/>
    <w:link w:val="Forside-ForfatterogoppgaveChar"/>
    <w:qFormat/>
    <w:rsid w:val="00FB4020"/>
    <w:pPr>
      <w:spacing w:after="0" w:line="240" w:lineRule="auto"/>
      <w:ind w:left="567" w:right="567"/>
    </w:pPr>
    <w:rPr>
      <w:rFonts w:ascii="Arial" w:hAnsi="Arial" w:cs="Arial"/>
      <w:sz w:val="32"/>
      <w:szCs w:val="32"/>
    </w:rPr>
  </w:style>
  <w:style w:type="character" w:customStyle="1" w:styleId="Forside-UndertittelChar">
    <w:name w:val="Forside - Undertittel Char"/>
    <w:basedOn w:val="DefaultParagraphFont"/>
    <w:link w:val="Forside-Undertittel"/>
    <w:rsid w:val="00FB4020"/>
    <w:rPr>
      <w:rFonts w:ascii="Arial" w:hAnsi="Arial" w:cs="Arial"/>
      <w:i/>
      <w:sz w:val="40"/>
      <w:szCs w:val="40"/>
    </w:rPr>
  </w:style>
  <w:style w:type="paragraph" w:customStyle="1" w:styleId="Forside-dato">
    <w:name w:val="Forside - dato"/>
    <w:basedOn w:val="Normal"/>
    <w:next w:val="Brodtekst"/>
    <w:link w:val="Forside-datoChar"/>
    <w:qFormat/>
    <w:rsid w:val="00FB4020"/>
    <w:pPr>
      <w:spacing w:after="0" w:line="240" w:lineRule="auto"/>
      <w:ind w:left="567" w:right="567"/>
    </w:pPr>
    <w:rPr>
      <w:rFonts w:ascii="Arial" w:hAnsi="Arial" w:cs="Arial"/>
      <w:szCs w:val="32"/>
    </w:rPr>
  </w:style>
  <w:style w:type="character" w:customStyle="1" w:styleId="Forside-ForfatterogoppgaveChar">
    <w:name w:val="Forside - Forfatter og oppgave Char"/>
    <w:basedOn w:val="DefaultParagraphFont"/>
    <w:link w:val="Forside-Forfatterogoppgave"/>
    <w:rsid w:val="00FB4020"/>
    <w:rPr>
      <w:rFonts w:ascii="Arial" w:hAnsi="Arial" w:cs="Arial"/>
      <w:sz w:val="32"/>
      <w:szCs w:val="32"/>
    </w:rPr>
  </w:style>
  <w:style w:type="character" w:customStyle="1" w:styleId="Forside-datoChar">
    <w:name w:val="Forside - dato Char"/>
    <w:basedOn w:val="DefaultParagraphFont"/>
    <w:link w:val="Forside-dato"/>
    <w:rsid w:val="00FB4020"/>
    <w:rPr>
      <w:rFonts w:ascii="Arial" w:hAnsi="Arial" w:cs="Arial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6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C0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C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UOOverskrift">
    <w:name w:val="1DUO_Overskrift"/>
    <w:basedOn w:val="Normal"/>
    <w:next w:val="Brodtekst"/>
    <w:link w:val="1DUOOverskriftChar"/>
    <w:qFormat/>
    <w:rsid w:val="00007F9E"/>
    <w:pPr>
      <w:pageBreakBefore/>
      <w:numPr>
        <w:numId w:val="13"/>
      </w:numPr>
      <w:ind w:left="0"/>
      <w:outlineLvl w:val="0"/>
    </w:pPr>
    <w:rPr>
      <w:rFonts w:ascii="Arial" w:hAnsi="Arial"/>
      <w:b/>
      <w:sz w:val="48"/>
      <w:szCs w:val="48"/>
      <w:lang w:val="en-US"/>
    </w:rPr>
  </w:style>
  <w:style w:type="paragraph" w:customStyle="1" w:styleId="Brodtekst">
    <w:name w:val="Brodtekst"/>
    <w:basedOn w:val="Normal"/>
    <w:link w:val="BrodtekstChar"/>
    <w:qFormat/>
    <w:rsid w:val="007071B8"/>
    <w:pPr>
      <w:spacing w:after="240" w:line="360" w:lineRule="auto"/>
    </w:pPr>
    <w:rPr>
      <w:lang w:val="en-US"/>
    </w:rPr>
  </w:style>
  <w:style w:type="character" w:customStyle="1" w:styleId="1DUOOverskriftChar">
    <w:name w:val="1DUO_Overskrift Char"/>
    <w:basedOn w:val="DefaultParagraphFont"/>
    <w:link w:val="1DUOOverskrift"/>
    <w:rsid w:val="00007F9E"/>
    <w:rPr>
      <w:rFonts w:ascii="Arial" w:hAnsi="Arial"/>
      <w:b/>
      <w:sz w:val="48"/>
      <w:szCs w:val="48"/>
      <w:lang w:val="en-US"/>
    </w:rPr>
  </w:style>
  <w:style w:type="paragraph" w:customStyle="1" w:styleId="2DUOOverskrift">
    <w:name w:val="2DUO_Overskrift"/>
    <w:basedOn w:val="Normal"/>
    <w:next w:val="Brodtekst"/>
    <w:link w:val="2DUOOverskriftChar"/>
    <w:qFormat/>
    <w:rsid w:val="00007F9E"/>
    <w:pPr>
      <w:numPr>
        <w:ilvl w:val="1"/>
        <w:numId w:val="13"/>
      </w:numPr>
      <w:spacing w:before="480"/>
      <w:ind w:left="0"/>
      <w:outlineLvl w:val="1"/>
    </w:pPr>
    <w:rPr>
      <w:rFonts w:ascii="Arial" w:hAnsi="Arial"/>
      <w:b/>
      <w:sz w:val="36"/>
      <w:szCs w:val="36"/>
      <w:lang w:val="en-US"/>
    </w:rPr>
  </w:style>
  <w:style w:type="character" w:customStyle="1" w:styleId="BrodtekstChar">
    <w:name w:val="Brodtekst Char"/>
    <w:basedOn w:val="DefaultParagraphFont"/>
    <w:link w:val="Brodtekst"/>
    <w:rsid w:val="007071B8"/>
    <w:rPr>
      <w:rFonts w:ascii="Times New Roman" w:hAnsi="Times New Roman"/>
      <w:sz w:val="24"/>
      <w:lang w:val="en-US"/>
    </w:rPr>
  </w:style>
  <w:style w:type="paragraph" w:customStyle="1" w:styleId="3DUOOverskrift">
    <w:name w:val="3DUO_Overskrift"/>
    <w:basedOn w:val="Normal"/>
    <w:next w:val="Brodtekst"/>
    <w:link w:val="3DUOOverskriftChar"/>
    <w:qFormat/>
    <w:rsid w:val="00007F9E"/>
    <w:pPr>
      <w:numPr>
        <w:ilvl w:val="2"/>
        <w:numId w:val="13"/>
      </w:numPr>
      <w:spacing w:before="480"/>
      <w:ind w:left="0"/>
      <w:outlineLvl w:val="2"/>
    </w:pPr>
    <w:rPr>
      <w:rFonts w:ascii="Arial" w:hAnsi="Arial"/>
      <w:b/>
      <w:sz w:val="28"/>
      <w:szCs w:val="28"/>
      <w:lang w:val="en-US"/>
    </w:rPr>
  </w:style>
  <w:style w:type="character" w:customStyle="1" w:styleId="2DUOOverskriftChar">
    <w:name w:val="2DUO_Overskrift Char"/>
    <w:basedOn w:val="DefaultParagraphFont"/>
    <w:link w:val="2DUOOverskrift"/>
    <w:rsid w:val="00007F9E"/>
    <w:rPr>
      <w:rFonts w:ascii="Arial" w:hAnsi="Arial"/>
      <w:b/>
      <w:sz w:val="36"/>
      <w:szCs w:val="36"/>
      <w:lang w:val="en-US"/>
    </w:rPr>
  </w:style>
  <w:style w:type="paragraph" w:customStyle="1" w:styleId="4DUOOverskrift">
    <w:name w:val="4DUO_Overskrift"/>
    <w:basedOn w:val="Normal"/>
    <w:next w:val="Brodtekst"/>
    <w:link w:val="4DUOOverskriftChar"/>
    <w:qFormat/>
    <w:rsid w:val="007071B8"/>
    <w:pPr>
      <w:spacing w:before="480"/>
    </w:pPr>
    <w:rPr>
      <w:rFonts w:ascii="Arial" w:hAnsi="Arial"/>
      <w:b/>
      <w:lang w:val="en-US"/>
    </w:rPr>
  </w:style>
  <w:style w:type="character" w:customStyle="1" w:styleId="3DUOOverskriftChar">
    <w:name w:val="3DUO_Overskrift Char"/>
    <w:basedOn w:val="DefaultParagraphFont"/>
    <w:link w:val="3DUOOverskrift"/>
    <w:rsid w:val="00007F9E"/>
    <w:rPr>
      <w:rFonts w:ascii="Arial" w:hAnsi="Arial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BF4265"/>
    <w:pPr>
      <w:ind w:left="720"/>
      <w:contextualSpacing/>
    </w:pPr>
  </w:style>
  <w:style w:type="character" w:customStyle="1" w:styleId="4DUOOverskriftChar">
    <w:name w:val="4DUO_Overskrift Char"/>
    <w:basedOn w:val="DefaultParagraphFont"/>
    <w:link w:val="4DUOOverskrift"/>
    <w:rsid w:val="007071B8"/>
    <w:rPr>
      <w:rFonts w:ascii="Arial" w:hAnsi="Arial"/>
      <w:b/>
      <w:sz w:val="24"/>
      <w:lang w:val="en-US"/>
    </w:rPr>
  </w:style>
  <w:style w:type="paragraph" w:customStyle="1" w:styleId="UtennrDUO">
    <w:name w:val="Uten nr. DUO"/>
    <w:basedOn w:val="Normal"/>
    <w:next w:val="Brodtekst"/>
    <w:link w:val="UtennrDUOChar"/>
    <w:qFormat/>
    <w:rsid w:val="00007F9E"/>
    <w:pPr>
      <w:pageBreakBefore/>
      <w:outlineLvl w:val="0"/>
    </w:pPr>
    <w:rPr>
      <w:b/>
      <w:sz w:val="48"/>
      <w:szCs w:val="48"/>
    </w:rPr>
  </w:style>
  <w:style w:type="paragraph" w:customStyle="1" w:styleId="Utennretterkap1">
    <w:name w:val="Uten nr. etter kap1"/>
    <w:basedOn w:val="Normal"/>
    <w:next w:val="Brodtekst"/>
    <w:link w:val="Utennretterkap1Char"/>
    <w:qFormat/>
    <w:rsid w:val="00F46728"/>
    <w:pPr>
      <w:pageBreakBefore/>
      <w:outlineLvl w:val="0"/>
    </w:pPr>
    <w:rPr>
      <w:b/>
      <w:sz w:val="48"/>
      <w:szCs w:val="48"/>
    </w:rPr>
  </w:style>
  <w:style w:type="character" w:customStyle="1" w:styleId="UtennrDUOChar">
    <w:name w:val="Uten nr. DUO Char"/>
    <w:basedOn w:val="DefaultParagraphFont"/>
    <w:link w:val="UtennrDUO"/>
    <w:rsid w:val="00007F9E"/>
    <w:rPr>
      <w:rFonts w:ascii="Times New Roman" w:hAnsi="Times New Roman"/>
      <w:b/>
      <w:sz w:val="48"/>
      <w:szCs w:val="48"/>
    </w:rPr>
  </w:style>
  <w:style w:type="paragraph" w:customStyle="1" w:styleId="Sitat">
    <w:name w:val="Sitat"/>
    <w:basedOn w:val="Normal"/>
    <w:next w:val="Brodtekst"/>
    <w:link w:val="SitatChar"/>
    <w:qFormat/>
    <w:rsid w:val="00BF4265"/>
    <w:pPr>
      <w:ind w:firstLine="708"/>
    </w:pPr>
    <w:rPr>
      <w:i/>
    </w:rPr>
  </w:style>
  <w:style w:type="character" w:customStyle="1" w:styleId="Utennretterkap1Char">
    <w:name w:val="Uten nr. etter kap1 Char"/>
    <w:basedOn w:val="DefaultParagraphFont"/>
    <w:link w:val="Utennretterkap1"/>
    <w:rsid w:val="00F46728"/>
    <w:rPr>
      <w:rFonts w:ascii="Times New Roman" w:hAnsi="Times New Roman"/>
      <w:b/>
      <w:sz w:val="48"/>
      <w:szCs w:val="48"/>
    </w:rPr>
  </w:style>
  <w:style w:type="paragraph" w:customStyle="1" w:styleId="Figur">
    <w:name w:val="Figur"/>
    <w:basedOn w:val="Normal"/>
    <w:next w:val="Brodtekst"/>
    <w:link w:val="FigurChar"/>
    <w:qFormat/>
    <w:rsid w:val="00BF4265"/>
    <w:rPr>
      <w:sz w:val="20"/>
    </w:rPr>
  </w:style>
  <w:style w:type="character" w:customStyle="1" w:styleId="SitatChar">
    <w:name w:val="Sitat Char"/>
    <w:basedOn w:val="DefaultParagraphFont"/>
    <w:link w:val="Sitat"/>
    <w:rsid w:val="00BF4265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A4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igurChar">
    <w:name w:val="Figur Char"/>
    <w:basedOn w:val="DefaultParagraphFont"/>
    <w:link w:val="Figur"/>
    <w:rsid w:val="00BF4265"/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47D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4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7DA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EC0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F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C0E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F57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EC0EF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0A3F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305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A1"/>
    <w:rPr>
      <w:rFonts w:ascii="Tahoma" w:hAnsi="Tahoma" w:cs="Tahoma"/>
      <w:sz w:val="16"/>
      <w:szCs w:val="16"/>
    </w:rPr>
  </w:style>
  <w:style w:type="paragraph" w:customStyle="1" w:styleId="Forside-Tittel">
    <w:name w:val="Forside - Tittel"/>
    <w:basedOn w:val="Normal"/>
    <w:next w:val="Brodtekst"/>
    <w:link w:val="Forside-TittelChar"/>
    <w:qFormat/>
    <w:rsid w:val="00FB4020"/>
    <w:pPr>
      <w:spacing w:after="0" w:line="240" w:lineRule="auto"/>
      <w:ind w:left="567" w:right="567"/>
    </w:pPr>
    <w:rPr>
      <w:rFonts w:ascii="Arial" w:hAnsi="Arial" w:cs="Arial"/>
      <w:sz w:val="48"/>
      <w:szCs w:val="48"/>
    </w:rPr>
  </w:style>
  <w:style w:type="paragraph" w:customStyle="1" w:styleId="Forside-Undertittel">
    <w:name w:val="Forside - Undertittel"/>
    <w:basedOn w:val="Normal"/>
    <w:next w:val="Brodtekst"/>
    <w:link w:val="Forside-UndertittelChar"/>
    <w:qFormat/>
    <w:rsid w:val="00FB4020"/>
    <w:pPr>
      <w:spacing w:after="0" w:line="240" w:lineRule="auto"/>
      <w:ind w:left="567" w:right="567"/>
    </w:pPr>
    <w:rPr>
      <w:rFonts w:ascii="Arial" w:hAnsi="Arial" w:cs="Arial"/>
      <w:i/>
      <w:sz w:val="40"/>
      <w:szCs w:val="40"/>
    </w:rPr>
  </w:style>
  <w:style w:type="character" w:customStyle="1" w:styleId="Forside-TittelChar">
    <w:name w:val="Forside - Tittel Char"/>
    <w:basedOn w:val="DefaultParagraphFont"/>
    <w:link w:val="Forside-Tittel"/>
    <w:rsid w:val="00FB4020"/>
    <w:rPr>
      <w:rFonts w:ascii="Arial" w:hAnsi="Arial" w:cs="Arial"/>
      <w:sz w:val="48"/>
      <w:szCs w:val="48"/>
    </w:rPr>
  </w:style>
  <w:style w:type="paragraph" w:customStyle="1" w:styleId="Forside-Forfatterogoppgave">
    <w:name w:val="Forside - Forfatter og oppgave"/>
    <w:basedOn w:val="Normal"/>
    <w:next w:val="Brodtekst"/>
    <w:link w:val="Forside-ForfatterogoppgaveChar"/>
    <w:qFormat/>
    <w:rsid w:val="00FB4020"/>
    <w:pPr>
      <w:spacing w:after="0" w:line="240" w:lineRule="auto"/>
      <w:ind w:left="567" w:right="567"/>
    </w:pPr>
    <w:rPr>
      <w:rFonts w:ascii="Arial" w:hAnsi="Arial" w:cs="Arial"/>
      <w:sz w:val="32"/>
      <w:szCs w:val="32"/>
    </w:rPr>
  </w:style>
  <w:style w:type="character" w:customStyle="1" w:styleId="Forside-UndertittelChar">
    <w:name w:val="Forside - Undertittel Char"/>
    <w:basedOn w:val="DefaultParagraphFont"/>
    <w:link w:val="Forside-Undertittel"/>
    <w:rsid w:val="00FB4020"/>
    <w:rPr>
      <w:rFonts w:ascii="Arial" w:hAnsi="Arial" w:cs="Arial"/>
      <w:i/>
      <w:sz w:val="40"/>
      <w:szCs w:val="40"/>
    </w:rPr>
  </w:style>
  <w:style w:type="paragraph" w:customStyle="1" w:styleId="Forside-dato">
    <w:name w:val="Forside - dato"/>
    <w:basedOn w:val="Normal"/>
    <w:next w:val="Brodtekst"/>
    <w:link w:val="Forside-datoChar"/>
    <w:qFormat/>
    <w:rsid w:val="00FB4020"/>
    <w:pPr>
      <w:spacing w:after="0" w:line="240" w:lineRule="auto"/>
      <w:ind w:left="567" w:right="567"/>
    </w:pPr>
    <w:rPr>
      <w:rFonts w:ascii="Arial" w:hAnsi="Arial" w:cs="Arial"/>
      <w:szCs w:val="32"/>
    </w:rPr>
  </w:style>
  <w:style w:type="character" w:customStyle="1" w:styleId="Forside-ForfatterogoppgaveChar">
    <w:name w:val="Forside - Forfatter og oppgave Char"/>
    <w:basedOn w:val="DefaultParagraphFont"/>
    <w:link w:val="Forside-Forfatterogoppgave"/>
    <w:rsid w:val="00FB4020"/>
    <w:rPr>
      <w:rFonts w:ascii="Arial" w:hAnsi="Arial" w:cs="Arial"/>
      <w:sz w:val="32"/>
      <w:szCs w:val="32"/>
    </w:rPr>
  </w:style>
  <w:style w:type="character" w:customStyle="1" w:styleId="Forside-datoChar">
    <w:name w:val="Forside - dato Char"/>
    <w:basedOn w:val="DefaultParagraphFont"/>
    <w:link w:val="Forside-dato"/>
    <w:rsid w:val="00FB4020"/>
    <w:rPr>
      <w:rFonts w:ascii="Arial" w:hAnsi="Arial" w:cs="Arial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duo.uio.n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A2F5-84FA-492F-A67E-0938C8DDA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8882A100.dotm</Template>
  <TotalTime>1</TotalTime>
  <Pages>13</Pages>
  <Words>150</Words>
  <Characters>796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Brede Ruben Nilsen</dc:creator>
  <cp:lastModifiedBy>Brede Ruben Nilsen</cp:lastModifiedBy>
  <cp:revision>2</cp:revision>
  <cp:lastPrinted>2009-03-06T08:41:00Z</cp:lastPrinted>
  <dcterms:created xsi:type="dcterms:W3CDTF">2012-08-21T07:27:00Z</dcterms:created>
  <dcterms:modified xsi:type="dcterms:W3CDTF">2012-08-21T07:27:00Z</dcterms:modified>
</cp:coreProperties>
</file>